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>To maintain full-time position that offers professional challenges utilizing interpersonal skills,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Haliyal</w:t>
                  </w:r>
                </w:p>
                <w:p w14:paraId="0D43346A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ML Bharatesh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Shree Bharatesh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3E4334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45F3E044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the CR of the cohort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HTML,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77A4586B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OPPS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691D773D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phpMyAdmin, DRUPAL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Drupal Based project in that created, updated pages like Home Page, Article, Landing Page, Content Hub Page, Product Page, Campaign Page etc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worked on URL Redirection and Pre Go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etc</w:t>
            </w:r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6B295318" w14:textId="44CCC41A" w:rsidR="003E4334" w:rsidRDefault="003E4334" w:rsidP="003E433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Technologies(HTML,CSS,JS)</w:t>
      </w:r>
    </w:p>
    <w:p w14:paraId="5B2299FA" w14:textId="2F67F3DD" w:rsidR="00857044" w:rsidRPr="008642E3" w:rsidRDefault="003E4334" w:rsidP="0085704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  <w:r w:rsidR="00857044">
        <w:rPr>
          <w:rFonts w:ascii="Times New Roman" w:hAnsi="Times New Roman" w:cs="Times New Roman"/>
          <w:sz w:val="28"/>
          <w:szCs w:val="28"/>
        </w:rPr>
        <w:t xml:space="preserve">Core </w:t>
      </w:r>
      <w:r w:rsidR="00857044" w:rsidRPr="008642E3">
        <w:rPr>
          <w:rFonts w:ascii="Times New Roman" w:hAnsi="Times New Roman" w:cs="Times New Roman"/>
          <w:sz w:val="28"/>
          <w:szCs w:val="28"/>
        </w:rPr>
        <w:t>Java</w:t>
      </w:r>
      <w:r w:rsidR="00857044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234B1857" w14:textId="0FBD295E" w:rsid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SQL</w:t>
      </w:r>
    </w:p>
    <w:p w14:paraId="4958316D" w14:textId="431F141D" w:rsidR="00857044" w:rsidRP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596FC4DB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Java FullStack</w:t>
      </w:r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BFFEFA9" w14:textId="7499DA64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3497020B" w14:textId="2036222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D97B" w14:textId="77777777" w:rsidR="007632DB" w:rsidRDefault="007632DB" w:rsidP="000C45FF">
      <w:r>
        <w:separator/>
      </w:r>
    </w:p>
  </w:endnote>
  <w:endnote w:type="continuationSeparator" w:id="0">
    <w:p w14:paraId="768307C6" w14:textId="77777777" w:rsidR="007632DB" w:rsidRDefault="007632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86A5" w14:textId="77777777" w:rsidR="007632DB" w:rsidRDefault="007632DB" w:rsidP="000C45FF">
      <w:r>
        <w:separator/>
      </w:r>
    </w:p>
  </w:footnote>
  <w:footnote w:type="continuationSeparator" w:id="0">
    <w:p w14:paraId="5DB8D72D" w14:textId="77777777" w:rsidR="007632DB" w:rsidRDefault="007632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317D8"/>
    <w:rsid w:val="0015233B"/>
    <w:rsid w:val="001525E1"/>
    <w:rsid w:val="00180329"/>
    <w:rsid w:val="0019001F"/>
    <w:rsid w:val="001A74A5"/>
    <w:rsid w:val="001B2ABD"/>
    <w:rsid w:val="001E0391"/>
    <w:rsid w:val="001E1759"/>
    <w:rsid w:val="001F1ECC"/>
    <w:rsid w:val="00203210"/>
    <w:rsid w:val="002400EB"/>
    <w:rsid w:val="00256CF7"/>
    <w:rsid w:val="00281FD5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3E4334"/>
    <w:rsid w:val="004071FC"/>
    <w:rsid w:val="00412C8A"/>
    <w:rsid w:val="00445947"/>
    <w:rsid w:val="004813B3"/>
    <w:rsid w:val="00496591"/>
    <w:rsid w:val="004C63E4"/>
    <w:rsid w:val="004D3011"/>
    <w:rsid w:val="00512E04"/>
    <w:rsid w:val="005262AC"/>
    <w:rsid w:val="005E39D5"/>
    <w:rsid w:val="00600670"/>
    <w:rsid w:val="0062123A"/>
    <w:rsid w:val="00634CD9"/>
    <w:rsid w:val="00646E75"/>
    <w:rsid w:val="006771D0"/>
    <w:rsid w:val="00715FCB"/>
    <w:rsid w:val="00743101"/>
    <w:rsid w:val="007632DB"/>
    <w:rsid w:val="00764C9F"/>
    <w:rsid w:val="007775E1"/>
    <w:rsid w:val="007867A0"/>
    <w:rsid w:val="007927F5"/>
    <w:rsid w:val="00802CA0"/>
    <w:rsid w:val="00857044"/>
    <w:rsid w:val="008622A8"/>
    <w:rsid w:val="008642E3"/>
    <w:rsid w:val="00915E0E"/>
    <w:rsid w:val="009260CD"/>
    <w:rsid w:val="00940A66"/>
    <w:rsid w:val="00952C25"/>
    <w:rsid w:val="009D068F"/>
    <w:rsid w:val="00A2118D"/>
    <w:rsid w:val="00A24DAC"/>
    <w:rsid w:val="00A34962"/>
    <w:rsid w:val="00AD0A50"/>
    <w:rsid w:val="00AD76E2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944F8"/>
    <w:rsid w:val="00DA1F4D"/>
    <w:rsid w:val="00DD172A"/>
    <w:rsid w:val="00E25A26"/>
    <w:rsid w:val="00E41EFB"/>
    <w:rsid w:val="00E4381A"/>
    <w:rsid w:val="00E55D74"/>
    <w:rsid w:val="00E957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8D2098"/>
    <w:rsid w:val="00C23BAF"/>
    <w:rsid w:val="00CE51D1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2023-06-16T05:42:00Z</dcterms:created>
  <dcterms:modified xsi:type="dcterms:W3CDTF">2023-09-05T11:57:00Z</dcterms:modified>
</cp:coreProperties>
</file>